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2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8"/>
        <w:gridCol w:w="6732"/>
      </w:tblGrid>
      <w:tr w:rsidR="002C2CDD" w:rsidRPr="00333CD3" w14:paraId="0DA284A1" w14:textId="77777777" w:rsidTr="00805265">
        <w:tc>
          <w:tcPr>
            <w:tcW w:w="3828" w:type="dxa"/>
            <w:tcMar>
              <w:top w:w="504" w:type="dxa"/>
              <w:right w:w="720" w:type="dxa"/>
            </w:tcMar>
          </w:tcPr>
          <w:p w14:paraId="40E15519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A6546BE" wp14:editId="3A57A42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715A867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64DF354720A054F90B441FDA711E8B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85085">
                  <w:t>JS</w:t>
                </w:r>
              </w:sdtContent>
            </w:sdt>
          </w:p>
          <w:p w14:paraId="1F8A7B6C" w14:textId="77777777" w:rsidR="00A50939" w:rsidRPr="00333CD3" w:rsidRDefault="0002270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0A555B59715204DBE1F3C6008ADFEA5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1EADA1D2" w14:textId="0DCBC77A" w:rsidR="002C2CDD" w:rsidRPr="00333CD3" w:rsidRDefault="00BB5FC9" w:rsidP="007569C1">
            <w:r>
              <w:t xml:space="preserve">Graduate of Media and Communication Studies with a specialization in Web Design. I have </w:t>
            </w:r>
            <w:r w:rsidR="00251F6D">
              <w:t xml:space="preserve">3 years of freelance experience </w:t>
            </w:r>
            <w:r w:rsidR="005F71C4">
              <w:t>and I</w:t>
            </w:r>
            <w:r>
              <w:t xml:space="preserve"> </w:t>
            </w:r>
            <w:r w:rsidR="00DD1207">
              <w:t>now seek</w:t>
            </w:r>
            <w:r>
              <w:t xml:space="preserve"> a role where I can grow and learn from </w:t>
            </w:r>
            <w:r w:rsidR="00F67A43">
              <w:t>industry professionals</w:t>
            </w:r>
            <w:r>
              <w:t xml:space="preserve">. </w:t>
            </w:r>
          </w:p>
          <w:p w14:paraId="0625C8FD" w14:textId="77777777" w:rsidR="002C2CDD" w:rsidRPr="00333CD3" w:rsidRDefault="0002270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679D6843557B54CACDDA78E3D93A56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29C4143" w14:textId="77777777" w:rsidR="005F4231" w:rsidRDefault="005F4231" w:rsidP="005F4231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>Team contribution</w:t>
            </w:r>
          </w:p>
          <w:p w14:paraId="6D70268A" w14:textId="1C2F8CAD" w:rsidR="000D5E21" w:rsidRDefault="005F4231" w:rsidP="00D32903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>Articulate communication</w:t>
            </w:r>
          </w:p>
          <w:p w14:paraId="67348E9B" w14:textId="5C7411BA" w:rsidR="00D32903" w:rsidRDefault="00D32903" w:rsidP="00D32903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>HTML/CSS</w:t>
            </w:r>
          </w:p>
          <w:p w14:paraId="347D5EB2" w14:textId="77777777" w:rsidR="00741125" w:rsidRDefault="005F4231" w:rsidP="005F4231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proofErr w:type="spellStart"/>
            <w:r>
              <w:t>Javascript</w:t>
            </w:r>
            <w:proofErr w:type="spellEnd"/>
          </w:p>
          <w:p w14:paraId="48A69354" w14:textId="72E0B1C4" w:rsidR="00463462" w:rsidRDefault="00463462" w:rsidP="005F4231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>jQuery</w:t>
            </w:r>
          </w:p>
          <w:p w14:paraId="0B5FDC4C" w14:textId="46023115" w:rsidR="00D32903" w:rsidRDefault="00D32903" w:rsidP="00D32903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>NodeJS</w:t>
            </w:r>
          </w:p>
          <w:p w14:paraId="5D21DE26" w14:textId="0747776F" w:rsidR="00D32903" w:rsidRDefault="00D32903" w:rsidP="00D32903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>React</w:t>
            </w:r>
          </w:p>
          <w:p w14:paraId="5BBD8CE7" w14:textId="49D61FDD" w:rsidR="00057930" w:rsidRDefault="00057930" w:rsidP="00D32903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>Mongoose</w:t>
            </w:r>
          </w:p>
          <w:p w14:paraId="72F74048" w14:textId="60EC1C1F" w:rsidR="003B7665" w:rsidRDefault="003B7665" w:rsidP="005F4231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>WordPress</w:t>
            </w:r>
          </w:p>
          <w:p w14:paraId="6AE13FE5" w14:textId="77777777" w:rsidR="005F4231" w:rsidRDefault="005F4231" w:rsidP="005F4231">
            <w:pPr>
              <w:pStyle w:val="ListParagraph"/>
              <w:numPr>
                <w:ilvl w:val="0"/>
                <w:numId w:val="1"/>
              </w:numPr>
              <w:ind w:left="426" w:hanging="284"/>
            </w:pPr>
            <w:r>
              <w:t xml:space="preserve">Fluent in </w:t>
            </w:r>
          </w:p>
          <w:p w14:paraId="5E5D1DFD" w14:textId="77777777" w:rsidR="005F4231" w:rsidRDefault="005F4231" w:rsidP="005F4231">
            <w:pPr>
              <w:pStyle w:val="ListParagraph"/>
              <w:numPr>
                <w:ilvl w:val="0"/>
                <w:numId w:val="2"/>
              </w:numPr>
              <w:ind w:left="851" w:hanging="284"/>
            </w:pPr>
            <w:r>
              <w:t>English</w:t>
            </w:r>
          </w:p>
          <w:p w14:paraId="35545F08" w14:textId="77777777" w:rsidR="005F4231" w:rsidRDefault="005F4231" w:rsidP="005F4231">
            <w:pPr>
              <w:pStyle w:val="ListParagraph"/>
              <w:numPr>
                <w:ilvl w:val="0"/>
                <w:numId w:val="2"/>
              </w:numPr>
              <w:ind w:left="851" w:hanging="284"/>
            </w:pPr>
            <w:r>
              <w:t>Punjabi</w:t>
            </w:r>
          </w:p>
          <w:p w14:paraId="00CE93DF" w14:textId="77777777" w:rsidR="005F4231" w:rsidRDefault="005F4231" w:rsidP="005F4231">
            <w:pPr>
              <w:pStyle w:val="ListParagraph"/>
              <w:numPr>
                <w:ilvl w:val="0"/>
                <w:numId w:val="2"/>
              </w:numPr>
              <w:ind w:left="851" w:hanging="284"/>
            </w:pPr>
            <w:r>
              <w:t>Hindi</w:t>
            </w:r>
          </w:p>
          <w:p w14:paraId="100B7CF3" w14:textId="77777777" w:rsidR="005F4231" w:rsidRPr="00333CD3" w:rsidRDefault="005F4231" w:rsidP="005F4231">
            <w:pPr>
              <w:pStyle w:val="ListParagraph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12750414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23C52CD4" w14:textId="77777777" w:rsidR="00C612DA" w:rsidRPr="00333CD3" w:rsidRDefault="0002270B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B0F123311E75A48931DF09F6A3A892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85085">
                        <w:t>Jagdeep Kaur saroya</w:t>
                      </w:r>
                    </w:sdtContent>
                  </w:sdt>
                </w:p>
                <w:p w14:paraId="5E5588FC" w14:textId="15C5D8B0" w:rsidR="00A965BE" w:rsidRPr="00A965BE" w:rsidRDefault="0002270B" w:rsidP="00A965BE">
                  <w:pPr>
                    <w:pStyle w:val="Heading2"/>
                    <w:outlineLvl w:val="1"/>
                    <w:rPr>
                      <w:sz w:val="24"/>
                    </w:rPr>
                  </w:pPr>
                  <w:hyperlink r:id="rId8" w:history="1">
                    <w:r w:rsidR="00836B0C" w:rsidRPr="00A965BE">
                      <w:rPr>
                        <w:rStyle w:val="Hyperlink"/>
                        <w:sz w:val="24"/>
                      </w:rPr>
                      <w:t>j</w:t>
                    </w:r>
                    <w:r w:rsidR="00836B0C" w:rsidRPr="00A965BE">
                      <w:rPr>
                        <w:rStyle w:val="Hyperlink"/>
                        <w:sz w:val="24"/>
                      </w:rPr>
                      <w:t>u</w:t>
                    </w:r>
                    <w:r w:rsidR="00836B0C" w:rsidRPr="00A965BE">
                      <w:rPr>
                        <w:rStyle w:val="Hyperlink"/>
                        <w:sz w:val="24"/>
                      </w:rPr>
                      <w:t xml:space="preserve">nior </w:t>
                    </w:r>
                    <w:r w:rsidR="00E872BB" w:rsidRPr="00A965BE">
                      <w:rPr>
                        <w:rStyle w:val="Hyperlink"/>
                        <w:sz w:val="24"/>
                      </w:rPr>
                      <w:t>Web Developer</w:t>
                    </w:r>
                  </w:hyperlink>
                  <w:r w:rsidR="0038052F">
                    <w:rPr>
                      <w:rStyle w:val="Hyperlink"/>
                      <w:sz w:val="24"/>
                    </w:rPr>
                    <w:t xml:space="preserve"> </w:t>
                  </w:r>
                </w:p>
              </w:tc>
            </w:tr>
          </w:tbl>
          <w:p w14:paraId="2E2A2ADD" w14:textId="1AF70127" w:rsidR="002C2CDD" w:rsidRPr="00333CD3" w:rsidRDefault="0002270B" w:rsidP="00E872BB">
            <w:pPr>
              <w:pStyle w:val="Heading3"/>
              <w:tabs>
                <w:tab w:val="center" w:pos="3366"/>
              </w:tabs>
            </w:pPr>
            <w:sdt>
              <w:sdtPr>
                <w:alias w:val="Experience:"/>
                <w:tag w:val="Experience:"/>
                <w:id w:val="1217937480"/>
                <w:placeholder>
                  <w:docPart w:val="C8B03DAA436B9A46AEB7D5C3FF8CE2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51013">
                  <w:t>Experience</w:t>
                </w:r>
              </w:sdtContent>
            </w:sdt>
            <w:r w:rsidR="00E872BB">
              <w:tab/>
            </w:r>
          </w:p>
          <w:p w14:paraId="22BB3196" w14:textId="5578D8FF" w:rsidR="002C2CDD" w:rsidRPr="00333CD3" w:rsidRDefault="00DE7495" w:rsidP="007569C1">
            <w:pPr>
              <w:pStyle w:val="Heading4"/>
            </w:pPr>
            <w:r>
              <w:t xml:space="preserve">Web </w:t>
            </w:r>
            <w:r w:rsidR="00A2078C">
              <w:t>developer</w:t>
            </w:r>
            <w:r>
              <w:t xml:space="preserve"> </w:t>
            </w:r>
            <w:r w:rsidR="002C2CDD" w:rsidRPr="00333CD3">
              <w:t xml:space="preserve">• </w:t>
            </w:r>
            <w:r w:rsidR="00A2078C">
              <w:t xml:space="preserve">freelance </w:t>
            </w:r>
            <w:r w:rsidR="002C2CDD" w:rsidRPr="00333CD3">
              <w:t xml:space="preserve">• </w:t>
            </w:r>
            <w:r w:rsidR="00463462">
              <w:t xml:space="preserve">sept 2019- </w:t>
            </w:r>
            <w:r w:rsidR="005C7110">
              <w:t>Present</w:t>
            </w:r>
          </w:p>
          <w:p w14:paraId="0269FE0B" w14:textId="7A87E1C3" w:rsidR="002C2CDD" w:rsidRDefault="00463462" w:rsidP="00463462">
            <w:pPr>
              <w:pStyle w:val="ListParagraph"/>
              <w:numPr>
                <w:ilvl w:val="0"/>
                <w:numId w:val="6"/>
              </w:numPr>
            </w:pPr>
            <w:r>
              <w:t xml:space="preserve">Building multiple responsive web pages using HTML, CSS, </w:t>
            </w:r>
            <w:proofErr w:type="spellStart"/>
            <w:r>
              <w:t>Javascript</w:t>
            </w:r>
            <w:proofErr w:type="spellEnd"/>
            <w:r w:rsidR="003B7665">
              <w:t xml:space="preserve">, </w:t>
            </w:r>
            <w:r>
              <w:t>jQuery</w:t>
            </w:r>
            <w:r w:rsidR="00D32903">
              <w:t>, NodeJS, React</w:t>
            </w:r>
            <w:r w:rsidR="003B7665">
              <w:t xml:space="preserve"> and WordPress</w:t>
            </w:r>
          </w:p>
          <w:p w14:paraId="31AB75B6" w14:textId="6945C8C3" w:rsidR="00676BE6" w:rsidRDefault="00676BE6" w:rsidP="00463462">
            <w:pPr>
              <w:pStyle w:val="ListParagraph"/>
              <w:numPr>
                <w:ilvl w:val="0"/>
                <w:numId w:val="6"/>
              </w:numPr>
            </w:pPr>
            <w:r w:rsidRPr="00676BE6">
              <w:t>Work</w:t>
            </w:r>
            <w:r w:rsidR="001A78EE">
              <w:t>ing</w:t>
            </w:r>
            <w:r w:rsidRPr="00676BE6">
              <w:t xml:space="preserve"> </w:t>
            </w:r>
            <w:r w:rsidR="00F67A43">
              <w:t xml:space="preserve">collaboratively with team </w:t>
            </w:r>
            <w:r>
              <w:t>member</w:t>
            </w:r>
            <w:r w:rsidR="008949A1">
              <w:t>s</w:t>
            </w:r>
            <w:r w:rsidRPr="00676BE6">
              <w:t xml:space="preserve"> to take wireframes from conception to implementation </w:t>
            </w:r>
          </w:p>
          <w:p w14:paraId="3743A877" w14:textId="0D4FE591" w:rsidR="00463462" w:rsidRDefault="00463462" w:rsidP="00463462">
            <w:pPr>
              <w:pStyle w:val="ListParagraph"/>
              <w:numPr>
                <w:ilvl w:val="0"/>
                <w:numId w:val="6"/>
              </w:numPr>
            </w:pPr>
            <w:r>
              <w:t>Focusing on back-end and front-end coding</w:t>
            </w:r>
          </w:p>
          <w:p w14:paraId="4D26976F" w14:textId="3C359C49" w:rsidR="00F67A43" w:rsidRPr="00333CD3" w:rsidRDefault="00F67A43" w:rsidP="00463462">
            <w:pPr>
              <w:pStyle w:val="ListParagraph"/>
              <w:numPr>
                <w:ilvl w:val="0"/>
                <w:numId w:val="6"/>
              </w:numPr>
            </w:pPr>
            <w:r>
              <w:t>T</w:t>
            </w:r>
            <w:r w:rsidRPr="00F67A43">
              <w:t xml:space="preserve">esting and monitoring websites </w:t>
            </w:r>
            <w:r>
              <w:t>for quality control</w:t>
            </w:r>
          </w:p>
          <w:p w14:paraId="39A2A71D" w14:textId="78F4C9D8" w:rsidR="002C2CDD" w:rsidRPr="00333CD3" w:rsidRDefault="00DE477D" w:rsidP="007569C1">
            <w:pPr>
              <w:pStyle w:val="Heading4"/>
            </w:pPr>
            <w:r>
              <w:t>fashion sales ASSOCIATE •</w:t>
            </w:r>
            <w:r w:rsidR="002C2CDD" w:rsidRPr="00333CD3">
              <w:t xml:space="preserve"> </w:t>
            </w:r>
            <w:r>
              <w:t>walmart canada</w:t>
            </w:r>
            <w:r w:rsidR="002C2CDD" w:rsidRPr="00333CD3">
              <w:t xml:space="preserve"> • </w:t>
            </w:r>
            <w:r>
              <w:t xml:space="preserve">June 2019 </w:t>
            </w:r>
            <w:r w:rsidR="00244F15">
              <w:t>–</w:t>
            </w:r>
            <w:r>
              <w:t xml:space="preserve"> </w:t>
            </w:r>
            <w:r w:rsidR="00AE0751">
              <w:t>Nov</w:t>
            </w:r>
            <w:r w:rsidR="00244F15">
              <w:t xml:space="preserve"> 2021</w:t>
            </w:r>
          </w:p>
          <w:p w14:paraId="2FF1D1C3" w14:textId="64B716D2" w:rsidR="00DE477D" w:rsidRDefault="00DE477D" w:rsidP="00DE477D">
            <w:pPr>
              <w:pStyle w:val="ListParagraph"/>
              <w:numPr>
                <w:ilvl w:val="0"/>
                <w:numId w:val="5"/>
              </w:numPr>
            </w:pPr>
            <w:r w:rsidRPr="00DE477D">
              <w:t xml:space="preserve">Processing </w:t>
            </w:r>
            <w:r w:rsidR="00A51013">
              <w:t>&amp;</w:t>
            </w:r>
            <w:r w:rsidRPr="00DE477D">
              <w:t xml:space="preserve"> stocking all fashion merchandise</w:t>
            </w:r>
            <w:r w:rsidR="00F67A43">
              <w:t xml:space="preserve"> in a timely manner to maximize sales</w:t>
            </w:r>
          </w:p>
          <w:p w14:paraId="6B08F197" w14:textId="6854A95D" w:rsidR="00DE477D" w:rsidRDefault="00DE477D" w:rsidP="00DE477D">
            <w:pPr>
              <w:pStyle w:val="ListParagraph"/>
              <w:numPr>
                <w:ilvl w:val="0"/>
                <w:numId w:val="5"/>
              </w:numPr>
            </w:pPr>
            <w:r w:rsidRPr="00DE477D">
              <w:t xml:space="preserve">Ensuring that each guest receives outstanding guest service by greeting and acknowledging every guest </w:t>
            </w:r>
          </w:p>
          <w:p w14:paraId="51292032" w14:textId="2EDF54C7" w:rsidR="002C2CDD" w:rsidRDefault="00F67A43" w:rsidP="00DE477D">
            <w:pPr>
              <w:pStyle w:val="ListParagraph"/>
              <w:numPr>
                <w:ilvl w:val="0"/>
                <w:numId w:val="5"/>
              </w:numPr>
            </w:pPr>
            <w:r>
              <w:t>Effectively l</w:t>
            </w:r>
            <w:r w:rsidR="000D038C">
              <w:t xml:space="preserve">ogging merchandise </w:t>
            </w:r>
            <w:r w:rsidR="00C374BA">
              <w:t>updates</w:t>
            </w:r>
            <w:r w:rsidR="000D038C">
              <w:t xml:space="preserve"> in backroom</w:t>
            </w:r>
            <w:r>
              <w:t xml:space="preserve"> in preparation to receive them on the sales floor</w:t>
            </w:r>
          </w:p>
          <w:p w14:paraId="44E814AB" w14:textId="7F1AB17D" w:rsidR="00A51013" w:rsidRDefault="00A51013" w:rsidP="00A51013">
            <w:pPr>
              <w:pStyle w:val="Heading4"/>
            </w:pPr>
            <w:r w:rsidRPr="00A51013">
              <w:t xml:space="preserve">ADMINISTRATIVE ASSISTANT </w:t>
            </w:r>
            <w:r>
              <w:t>•</w:t>
            </w:r>
            <w:r w:rsidRPr="00333CD3">
              <w:t xml:space="preserve"> </w:t>
            </w:r>
            <w:r>
              <w:t xml:space="preserve">pathak legal </w:t>
            </w:r>
            <w:r w:rsidRPr="00333CD3">
              <w:t xml:space="preserve">• </w:t>
            </w:r>
            <w:r>
              <w:t>aug</w:t>
            </w:r>
            <w:r>
              <w:t xml:space="preserve"> 201</w:t>
            </w:r>
            <w:r>
              <w:t>8</w:t>
            </w:r>
            <w:r>
              <w:t xml:space="preserve"> – </w:t>
            </w:r>
            <w:r>
              <w:t>apr</w:t>
            </w:r>
            <w:r>
              <w:t xml:space="preserve"> </w:t>
            </w:r>
            <w:r>
              <w:t>2019</w:t>
            </w:r>
          </w:p>
          <w:p w14:paraId="166DC156" w14:textId="77777777" w:rsidR="00A51013" w:rsidRDefault="00A51013" w:rsidP="00A51013">
            <w:pPr>
              <w:pStyle w:val="ListParagraph"/>
              <w:numPr>
                <w:ilvl w:val="0"/>
                <w:numId w:val="5"/>
              </w:numPr>
            </w:pPr>
            <w:r>
              <w:t>Meeting and greeting clients in person and over the phone (assessing their needs and taking appropriate action)</w:t>
            </w:r>
          </w:p>
          <w:p w14:paraId="0B9EB239" w14:textId="59EB610B" w:rsidR="00A51013" w:rsidRDefault="00A51013" w:rsidP="00A51013">
            <w:pPr>
              <w:pStyle w:val="ListParagraph"/>
              <w:numPr>
                <w:ilvl w:val="0"/>
                <w:numId w:val="5"/>
              </w:numPr>
            </w:pPr>
            <w:r>
              <w:t>Reviewing</w:t>
            </w:r>
            <w:r>
              <w:t xml:space="preserve"> </w:t>
            </w:r>
            <w:r>
              <w:t>&amp;</w:t>
            </w:r>
            <w:r>
              <w:t xml:space="preserve"> organizing</w:t>
            </w:r>
            <w:r>
              <w:t xml:space="preserve"> incoming communications</w:t>
            </w:r>
            <w:r>
              <w:t>, replying to emails, drafting memos, and coordinating calendars for all staff</w:t>
            </w:r>
          </w:p>
          <w:p w14:paraId="30E63A88" w14:textId="77777777" w:rsidR="00A51013" w:rsidRDefault="00A51013" w:rsidP="00A51013">
            <w:pPr>
              <w:pStyle w:val="ListParagraph"/>
              <w:numPr>
                <w:ilvl w:val="0"/>
                <w:numId w:val="5"/>
              </w:numPr>
            </w:pPr>
            <w:r>
              <w:t>Reviewing pleadings before filing them in court or tribunals/boards</w:t>
            </w:r>
          </w:p>
          <w:p w14:paraId="31C4FF33" w14:textId="77777777" w:rsidR="002C2CDD" w:rsidRPr="00333CD3" w:rsidRDefault="0002270B" w:rsidP="00FD7524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CFEDA7D1B4AE75469B66FD3863AEF1E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51013">
                  <w:t>Education</w:t>
                </w:r>
              </w:sdtContent>
            </w:sdt>
          </w:p>
          <w:p w14:paraId="6D7F039E" w14:textId="7BD10EA1" w:rsidR="002C2CDD" w:rsidRPr="00A51013" w:rsidRDefault="00E85085" w:rsidP="007569C1">
            <w:pPr>
              <w:pStyle w:val="Heading4"/>
            </w:pPr>
            <w:r w:rsidRPr="00A51013">
              <w:t xml:space="preserve">bachelor of Media </w:t>
            </w:r>
            <w:r w:rsidR="00A51013" w:rsidRPr="00A51013">
              <w:t>&amp;</w:t>
            </w:r>
            <w:r w:rsidR="002C2CDD" w:rsidRPr="00A51013">
              <w:t xml:space="preserve"> </w:t>
            </w:r>
            <w:r w:rsidRPr="00A51013">
              <w:t>communication studies</w:t>
            </w:r>
            <w:r w:rsidR="005F4231" w:rsidRPr="00A51013">
              <w:t xml:space="preserve"> </w:t>
            </w:r>
            <w:r w:rsidR="002C2CDD" w:rsidRPr="00A51013">
              <w:t xml:space="preserve">• </w:t>
            </w:r>
            <w:r w:rsidRPr="00A51013">
              <w:t>june 2022</w:t>
            </w:r>
            <w:r w:rsidR="002C2CDD" w:rsidRPr="00A51013">
              <w:t xml:space="preserve"> •</w:t>
            </w:r>
            <w:r w:rsidR="00A51013">
              <w:t xml:space="preserve"> </w:t>
            </w:r>
            <w:r w:rsidRPr="00A51013">
              <w:t>University of guelph-humber</w:t>
            </w:r>
          </w:p>
          <w:p w14:paraId="3CBAB82A" w14:textId="56DD92A7" w:rsidR="002C2CDD" w:rsidRDefault="00F67A43" w:rsidP="0014221A">
            <w:pPr>
              <w:pStyle w:val="ListParagraph"/>
              <w:numPr>
                <w:ilvl w:val="0"/>
                <w:numId w:val="3"/>
              </w:numPr>
            </w:pPr>
            <w:r>
              <w:t>Dean’s List</w:t>
            </w:r>
          </w:p>
          <w:p w14:paraId="61296F5F" w14:textId="74902BD2" w:rsidR="00741125" w:rsidRPr="00333CD3" w:rsidRDefault="0014221A" w:rsidP="00A51013">
            <w:pPr>
              <w:pStyle w:val="ListParagraph"/>
              <w:numPr>
                <w:ilvl w:val="0"/>
                <w:numId w:val="3"/>
              </w:numPr>
            </w:pPr>
            <w:r>
              <w:t>Relevant Courses – Web Design, Photography, Graphic Desig</w:t>
            </w:r>
            <w:r w:rsidR="00A51013">
              <w:t>n, Marketi</w:t>
            </w:r>
            <w:bookmarkStart w:id="0" w:name="_GoBack"/>
            <w:bookmarkEnd w:id="0"/>
            <w:r w:rsidR="00A51013">
              <w:t>ng</w:t>
            </w:r>
          </w:p>
        </w:tc>
      </w:tr>
    </w:tbl>
    <w:p w14:paraId="2EC6C44B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50ED" w14:textId="77777777" w:rsidR="0002270B" w:rsidRDefault="0002270B" w:rsidP="00713050">
      <w:pPr>
        <w:spacing w:line="240" w:lineRule="auto"/>
      </w:pPr>
      <w:r>
        <w:separator/>
      </w:r>
    </w:p>
  </w:endnote>
  <w:endnote w:type="continuationSeparator" w:id="0">
    <w:p w14:paraId="41741733" w14:textId="77777777" w:rsidR="0002270B" w:rsidRDefault="0002270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BB522" w14:textId="6E3C2F39" w:rsidR="00C2098A" w:rsidRPr="00FD7524" w:rsidRDefault="00C2098A" w:rsidP="00FD7524">
    <w:pPr>
      <w:pStyle w:val="Footer"/>
      <w:jc w:val="left"/>
      <w:rPr>
        <w:noProof/>
        <w:lang w:val="en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545"/>
      <w:gridCol w:w="2411"/>
      <w:gridCol w:w="710"/>
      <w:gridCol w:w="3968"/>
    </w:tblGrid>
    <w:tr w:rsidR="00BD00F2" w14:paraId="515D9B25" w14:textId="77777777" w:rsidTr="00BD00F2">
      <w:trPr>
        <w:trHeight w:val="546"/>
      </w:trPr>
      <w:tc>
        <w:tcPr>
          <w:tcW w:w="3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9FAAB9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54DFEDA" wp14:editId="4C36E050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586B61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41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65738B" w14:textId="20B13DF2" w:rsidR="00217980" w:rsidRDefault="00BD00F2" w:rsidP="00BD00F2">
          <w:pPr>
            <w:pStyle w:val="Footer"/>
          </w:pPr>
          <w:r>
            <w:t xml:space="preserve">         </w:t>
          </w:r>
          <w:r w:rsidR="00A965BE">
            <w:t xml:space="preserve">   </w:t>
          </w:r>
          <w:r>
            <w:t xml:space="preserve">    </w:t>
          </w:r>
          <w:r w:rsidR="00E85085" w:rsidRPr="00C2098A">
            <w:rPr>
              <w:noProof/>
            </w:rPr>
            <mc:AlternateContent>
              <mc:Choice Requires="wpg">
                <w:drawing>
                  <wp:inline distT="0" distB="0" distL="0" distR="0" wp14:anchorId="70484549" wp14:editId="1F96F4C3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EB2A8A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71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0E6A8D" w14:textId="77777777" w:rsidR="00217980" w:rsidRDefault="00217980" w:rsidP="00217980">
          <w:pPr>
            <w:pStyle w:val="Footer"/>
          </w:pPr>
        </w:p>
      </w:tc>
      <w:tc>
        <w:tcPr>
          <w:tcW w:w="396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1A4889" w14:textId="0C302579" w:rsidR="00217980" w:rsidRDefault="00E85085" w:rsidP="00BD00F2">
          <w:pPr>
            <w:pStyle w:val="Footer"/>
            <w:ind w:right="317"/>
            <w:jc w:val="left"/>
          </w:pPr>
          <w:r>
            <w:t xml:space="preserve">        </w:t>
          </w:r>
          <w:r w:rsidR="00BD00F2">
            <w:t xml:space="preserve">    </w:t>
          </w:r>
          <w:r>
            <w:t xml:space="preserve">      </w:t>
          </w:r>
          <w:r w:rsidR="00A965BE">
            <w:t xml:space="preserve">    </w:t>
          </w:r>
          <w:r>
            <w:t xml:space="preserve">   </w:t>
          </w:r>
          <w:r w:rsidR="00217980"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389E66" wp14:editId="0021AC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A70BB4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BD00F2" w14:paraId="3F6A18E7" w14:textId="77777777" w:rsidTr="00BD00F2">
      <w:trPr>
        <w:trHeight w:val="409"/>
      </w:trPr>
      <w:tc>
        <w:tcPr>
          <w:tcW w:w="3544" w:type="dxa"/>
          <w:tcMar>
            <w:top w:w="144" w:type="dxa"/>
            <w:left w:w="115" w:type="dxa"/>
            <w:right w:w="115" w:type="dxa"/>
          </w:tcMar>
        </w:tcPr>
        <w:p w14:paraId="0F15B016" w14:textId="66AA28F1" w:rsidR="00811117" w:rsidRPr="00CA3DF1" w:rsidRDefault="0002270B" w:rsidP="003C5528">
          <w:pPr>
            <w:pStyle w:val="Footer"/>
          </w:pPr>
          <w:sdt>
            <w:sdtPr>
              <w:rPr>
                <w:sz w:val="18"/>
                <w:szCs w:val="19"/>
              </w:rPr>
              <w:alias w:val="Email:"/>
              <w:tag w:val="Email:"/>
              <w:id w:val="-1689822732"/>
              <w:placeholder>
                <w:docPart w:val="1C3AD8FD8468064F8F6894160FD3AC4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E85085" w:rsidRPr="00E85085">
                <w:rPr>
                  <w:sz w:val="18"/>
                  <w:szCs w:val="19"/>
                </w:rPr>
                <w:t>jess.saroya21@gmail.com</w:t>
              </w:r>
              <w:r w:rsidR="005046FC">
                <w:rPr>
                  <w:sz w:val="18"/>
                  <w:szCs w:val="19"/>
                </w:rPr>
                <w:t xml:space="preserve">              </w:t>
              </w:r>
            </w:sdtContent>
          </w:sdt>
        </w:p>
      </w:tc>
      <w:tc>
        <w:tcPr>
          <w:tcW w:w="241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</w:rPr>
            <w:alias w:val="Twitter handle:"/>
            <w:tag w:val="Twitter handle:"/>
            <w:id w:val="1081720897"/>
            <w:placeholder>
              <w:docPart w:val="AF7961429DC53643B4A41986253EBA1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E110712" w14:textId="78BF76F3" w:rsidR="00811117" w:rsidRPr="00C2098A" w:rsidRDefault="00BD00F2" w:rsidP="00805265">
              <w:pPr>
                <w:pStyle w:val="Footer"/>
                <w:ind w:left="26"/>
              </w:pPr>
              <w:r>
                <w:rPr>
                  <w:sz w:val="18"/>
                </w:rPr>
                <w:t xml:space="preserve">             </w:t>
              </w:r>
              <w:r w:rsidR="00A965BE">
                <w:rPr>
                  <w:sz w:val="18"/>
                </w:rPr>
                <w:t xml:space="preserve">   </w:t>
              </w:r>
              <w:r>
                <w:rPr>
                  <w:sz w:val="18"/>
                </w:rPr>
                <w:t xml:space="preserve"> </w:t>
              </w:r>
              <w:r w:rsidR="00E85085" w:rsidRPr="00E85085">
                <w:rPr>
                  <w:sz w:val="18"/>
                </w:rPr>
                <w:t>416-</w:t>
              </w:r>
              <w:r w:rsidR="005046FC">
                <w:rPr>
                  <w:sz w:val="18"/>
                </w:rPr>
                <w:t>569</w:t>
              </w:r>
              <w:r w:rsidR="00E85085" w:rsidRPr="00E85085">
                <w:rPr>
                  <w:sz w:val="18"/>
                </w:rPr>
                <w:t>-</w:t>
              </w:r>
              <w:r w:rsidR="005046FC">
                <w:rPr>
                  <w:sz w:val="18"/>
                </w:rPr>
                <w:t>1307</w:t>
              </w:r>
            </w:p>
          </w:sdtContent>
        </w:sdt>
      </w:tc>
      <w:tc>
        <w:tcPr>
          <w:tcW w:w="710" w:type="dxa"/>
          <w:tcMar>
            <w:top w:w="144" w:type="dxa"/>
            <w:left w:w="115" w:type="dxa"/>
            <w:right w:w="115" w:type="dxa"/>
          </w:tcMar>
        </w:tcPr>
        <w:p w14:paraId="7E491786" w14:textId="77777777" w:rsidR="00811117" w:rsidRPr="00C2098A" w:rsidRDefault="00811117" w:rsidP="00217980">
          <w:pPr>
            <w:pStyle w:val="Footer"/>
          </w:pPr>
        </w:p>
      </w:tc>
      <w:tc>
        <w:tcPr>
          <w:tcW w:w="3968" w:type="dxa"/>
          <w:tcMar>
            <w:top w:w="144" w:type="dxa"/>
            <w:left w:w="115" w:type="dxa"/>
            <w:right w:w="115" w:type="dxa"/>
          </w:tcMar>
        </w:tcPr>
        <w:p w14:paraId="266658D1" w14:textId="703393AC" w:rsidR="00811117" w:rsidRPr="005046FC" w:rsidRDefault="005046FC" w:rsidP="00BD00F2">
          <w:pPr>
            <w:pStyle w:val="Footer"/>
            <w:ind w:right="-2164"/>
            <w:jc w:val="left"/>
            <w:rPr>
              <w:sz w:val="18"/>
            </w:rPr>
          </w:pPr>
          <w:r>
            <w:rPr>
              <w:sz w:val="18"/>
            </w:rPr>
            <w:t xml:space="preserve">        </w:t>
          </w:r>
          <w:r w:rsidR="00BD00F2">
            <w:rPr>
              <w:sz w:val="18"/>
            </w:rPr>
            <w:t xml:space="preserve">  </w:t>
          </w:r>
          <w:r>
            <w:rPr>
              <w:sz w:val="18"/>
            </w:rPr>
            <w:t xml:space="preserve"> </w:t>
          </w:r>
          <w:r w:rsidR="00A965BE">
            <w:rPr>
              <w:sz w:val="18"/>
            </w:rPr>
            <w:t xml:space="preserve">   </w:t>
          </w:r>
          <w:hyperlink r:id="rId1" w:history="1">
            <w:r w:rsidRPr="005046FC">
              <w:rPr>
                <w:rStyle w:val="Hyperlink"/>
                <w:sz w:val="18"/>
              </w:rPr>
              <w:t>Linked In Profile</w:t>
            </w:r>
          </w:hyperlink>
        </w:p>
      </w:tc>
    </w:tr>
  </w:tbl>
  <w:p w14:paraId="644A1AA0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FE846" w14:textId="77777777" w:rsidR="0002270B" w:rsidRDefault="0002270B" w:rsidP="00713050">
      <w:pPr>
        <w:spacing w:line="240" w:lineRule="auto"/>
      </w:pPr>
      <w:r>
        <w:separator/>
      </w:r>
    </w:p>
  </w:footnote>
  <w:footnote w:type="continuationSeparator" w:id="0">
    <w:p w14:paraId="5A191F86" w14:textId="77777777" w:rsidR="0002270B" w:rsidRDefault="0002270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83A50C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3E2CE81" w14:textId="71788651" w:rsidR="001A5CA9" w:rsidRPr="00F207C0" w:rsidRDefault="001A5CA9" w:rsidP="00FD7524">
          <w:pPr>
            <w:pStyle w:val="Initials"/>
            <w:jc w:val="left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18733EBB" w14:textId="77777777" w:rsidR="001A5CA9" w:rsidRPr="00F207C0" w:rsidRDefault="001A5CA9" w:rsidP="001A5CA9"/>
      </w:tc>
    </w:tr>
  </w:tbl>
  <w:p w14:paraId="103A52D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FA6"/>
    <w:multiLevelType w:val="hybridMultilevel"/>
    <w:tmpl w:val="2A4E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27A9"/>
    <w:multiLevelType w:val="hybridMultilevel"/>
    <w:tmpl w:val="88AA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F2B56"/>
    <w:multiLevelType w:val="hybridMultilevel"/>
    <w:tmpl w:val="8A9AA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34D"/>
    <w:multiLevelType w:val="hybridMultilevel"/>
    <w:tmpl w:val="062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69A5"/>
    <w:multiLevelType w:val="hybridMultilevel"/>
    <w:tmpl w:val="5E8E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1791"/>
    <w:multiLevelType w:val="hybridMultilevel"/>
    <w:tmpl w:val="7544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85"/>
    <w:rsid w:val="0002270B"/>
    <w:rsid w:val="00057930"/>
    <w:rsid w:val="00091382"/>
    <w:rsid w:val="000B0619"/>
    <w:rsid w:val="000B61CA"/>
    <w:rsid w:val="000D038C"/>
    <w:rsid w:val="000D5E21"/>
    <w:rsid w:val="000F7610"/>
    <w:rsid w:val="00114ED7"/>
    <w:rsid w:val="00140B0E"/>
    <w:rsid w:val="0014221A"/>
    <w:rsid w:val="00181B1C"/>
    <w:rsid w:val="001A5CA9"/>
    <w:rsid w:val="001A78EE"/>
    <w:rsid w:val="001B2AC1"/>
    <w:rsid w:val="001B403A"/>
    <w:rsid w:val="001C0EDE"/>
    <w:rsid w:val="001E13BB"/>
    <w:rsid w:val="00217980"/>
    <w:rsid w:val="00244F15"/>
    <w:rsid w:val="00251F6D"/>
    <w:rsid w:val="00271662"/>
    <w:rsid w:val="0027404F"/>
    <w:rsid w:val="00293B83"/>
    <w:rsid w:val="002B091C"/>
    <w:rsid w:val="002C2CDD"/>
    <w:rsid w:val="002D45C6"/>
    <w:rsid w:val="002E6460"/>
    <w:rsid w:val="002F03FA"/>
    <w:rsid w:val="00313E86"/>
    <w:rsid w:val="00333CD3"/>
    <w:rsid w:val="00340365"/>
    <w:rsid w:val="00342B64"/>
    <w:rsid w:val="00364079"/>
    <w:rsid w:val="0038052F"/>
    <w:rsid w:val="003B7665"/>
    <w:rsid w:val="003C5528"/>
    <w:rsid w:val="004077FB"/>
    <w:rsid w:val="00424DD9"/>
    <w:rsid w:val="00453822"/>
    <w:rsid w:val="0046104A"/>
    <w:rsid w:val="00463462"/>
    <w:rsid w:val="004717C5"/>
    <w:rsid w:val="00475A02"/>
    <w:rsid w:val="00484536"/>
    <w:rsid w:val="005046FC"/>
    <w:rsid w:val="00523479"/>
    <w:rsid w:val="00543DB7"/>
    <w:rsid w:val="005729B0"/>
    <w:rsid w:val="005C7110"/>
    <w:rsid w:val="005F362C"/>
    <w:rsid w:val="005F4231"/>
    <w:rsid w:val="005F71C4"/>
    <w:rsid w:val="00641630"/>
    <w:rsid w:val="0066656A"/>
    <w:rsid w:val="00676BE6"/>
    <w:rsid w:val="00684488"/>
    <w:rsid w:val="006A3CE7"/>
    <w:rsid w:val="006B5B0F"/>
    <w:rsid w:val="006C4C50"/>
    <w:rsid w:val="006D76B1"/>
    <w:rsid w:val="00713050"/>
    <w:rsid w:val="00741125"/>
    <w:rsid w:val="00746F7F"/>
    <w:rsid w:val="007569C1"/>
    <w:rsid w:val="00763832"/>
    <w:rsid w:val="007D2696"/>
    <w:rsid w:val="00805265"/>
    <w:rsid w:val="00811117"/>
    <w:rsid w:val="00836B0C"/>
    <w:rsid w:val="00841146"/>
    <w:rsid w:val="0088504C"/>
    <w:rsid w:val="0089382B"/>
    <w:rsid w:val="008949A1"/>
    <w:rsid w:val="008A1907"/>
    <w:rsid w:val="008C6BCA"/>
    <w:rsid w:val="008C7B50"/>
    <w:rsid w:val="009B3C40"/>
    <w:rsid w:val="00A2078C"/>
    <w:rsid w:val="00A41E86"/>
    <w:rsid w:val="00A42540"/>
    <w:rsid w:val="00A50939"/>
    <w:rsid w:val="00A51013"/>
    <w:rsid w:val="00A965BE"/>
    <w:rsid w:val="00AA6A40"/>
    <w:rsid w:val="00AE0751"/>
    <w:rsid w:val="00AF2692"/>
    <w:rsid w:val="00B36C9A"/>
    <w:rsid w:val="00B5664D"/>
    <w:rsid w:val="00BA5B40"/>
    <w:rsid w:val="00BB5D97"/>
    <w:rsid w:val="00BB5FC9"/>
    <w:rsid w:val="00BC11F6"/>
    <w:rsid w:val="00BD00F2"/>
    <w:rsid w:val="00BD0206"/>
    <w:rsid w:val="00C2098A"/>
    <w:rsid w:val="00C374BA"/>
    <w:rsid w:val="00C5444A"/>
    <w:rsid w:val="00C612DA"/>
    <w:rsid w:val="00C7741E"/>
    <w:rsid w:val="00C875AB"/>
    <w:rsid w:val="00CA3DF1"/>
    <w:rsid w:val="00CA4581"/>
    <w:rsid w:val="00CB7A44"/>
    <w:rsid w:val="00CE18D5"/>
    <w:rsid w:val="00D04109"/>
    <w:rsid w:val="00D32903"/>
    <w:rsid w:val="00D82138"/>
    <w:rsid w:val="00DC403A"/>
    <w:rsid w:val="00DD1207"/>
    <w:rsid w:val="00DD6416"/>
    <w:rsid w:val="00DE477D"/>
    <w:rsid w:val="00DE7495"/>
    <w:rsid w:val="00DF4E0A"/>
    <w:rsid w:val="00E02DCD"/>
    <w:rsid w:val="00E12C60"/>
    <w:rsid w:val="00E22E87"/>
    <w:rsid w:val="00E57630"/>
    <w:rsid w:val="00E614A6"/>
    <w:rsid w:val="00E85085"/>
    <w:rsid w:val="00E86C2B"/>
    <w:rsid w:val="00E872BB"/>
    <w:rsid w:val="00EF7CC9"/>
    <w:rsid w:val="00F12043"/>
    <w:rsid w:val="00F207C0"/>
    <w:rsid w:val="00F20AE5"/>
    <w:rsid w:val="00F645C7"/>
    <w:rsid w:val="00F67A43"/>
    <w:rsid w:val="00F73648"/>
    <w:rsid w:val="00FD752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AFB0C"/>
  <w15:chartTrackingRefBased/>
  <w15:docId w15:val="{4CE7D7C6-49EB-AC4A-BDDB-A5F32E6B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BB5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-saroya.github.io/PersonalWebsite/index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agdeep-saroya-3314b517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_saroya/Library/Containers/com.microsoft.Word/Data/Library/Application%20Support/Microsoft/Office/16.0/DTS/Search/%7b6EC4B847-7151-094E-8577-CB9D669F0E7C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DF354720A054F90B441FDA711E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E1723-4F5D-4449-A295-ED4113812999}"/>
      </w:docPartPr>
      <w:docPartBody>
        <w:p w:rsidR="00AF2E25" w:rsidRDefault="00DB6EC8">
          <w:pPr>
            <w:pStyle w:val="964DF354720A054F90B441FDA711E8B8"/>
          </w:pPr>
          <w:r w:rsidRPr="00333CD3">
            <w:t>YN</w:t>
          </w:r>
        </w:p>
      </w:docPartBody>
    </w:docPart>
    <w:docPart>
      <w:docPartPr>
        <w:name w:val="50A555B59715204DBE1F3C6008AD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91B4-186B-6D4D-B73D-0682027E3797}"/>
      </w:docPartPr>
      <w:docPartBody>
        <w:p w:rsidR="00AF2E25" w:rsidRDefault="00DB6EC8">
          <w:pPr>
            <w:pStyle w:val="50A555B59715204DBE1F3C6008ADFEA5"/>
          </w:pPr>
          <w:r>
            <w:t>Objective</w:t>
          </w:r>
        </w:p>
      </w:docPartBody>
    </w:docPart>
    <w:docPart>
      <w:docPartPr>
        <w:name w:val="C679D6843557B54CACDDA78E3D93A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CDB41-4D62-D447-8481-853083FC0C17}"/>
      </w:docPartPr>
      <w:docPartBody>
        <w:p w:rsidR="00AF2E25" w:rsidRDefault="00DB6EC8">
          <w:pPr>
            <w:pStyle w:val="C679D6843557B54CACDDA78E3D93A562"/>
          </w:pPr>
          <w:r w:rsidRPr="00333CD3">
            <w:t>Skills</w:t>
          </w:r>
        </w:p>
      </w:docPartBody>
    </w:docPart>
    <w:docPart>
      <w:docPartPr>
        <w:name w:val="6B0F123311E75A48931DF09F6A3A8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B9349-7F24-714D-9A9C-CAD4D5435589}"/>
      </w:docPartPr>
      <w:docPartBody>
        <w:p w:rsidR="00AF2E25" w:rsidRDefault="00DB6EC8">
          <w:pPr>
            <w:pStyle w:val="6B0F123311E75A48931DF09F6A3A8927"/>
          </w:pPr>
          <w:r>
            <w:t>Your Name</w:t>
          </w:r>
        </w:p>
      </w:docPartBody>
    </w:docPart>
    <w:docPart>
      <w:docPartPr>
        <w:name w:val="C8B03DAA436B9A46AEB7D5C3FF8CE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27D9D-2FFC-D542-B05D-B6EDBCFF87ED}"/>
      </w:docPartPr>
      <w:docPartBody>
        <w:p w:rsidR="00AF2E25" w:rsidRDefault="00DB6EC8">
          <w:pPr>
            <w:pStyle w:val="C8B03DAA436B9A46AEB7D5C3FF8CE272"/>
          </w:pPr>
          <w:r w:rsidRPr="00333CD3">
            <w:t>Experience</w:t>
          </w:r>
        </w:p>
      </w:docPartBody>
    </w:docPart>
    <w:docPart>
      <w:docPartPr>
        <w:name w:val="CFEDA7D1B4AE75469B66FD3863AEF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BCE95-327F-AE42-B49E-50D04DFB288D}"/>
      </w:docPartPr>
      <w:docPartBody>
        <w:p w:rsidR="00AF2E25" w:rsidRDefault="00DB6EC8">
          <w:pPr>
            <w:pStyle w:val="CFEDA7D1B4AE75469B66FD3863AEF1EB"/>
          </w:pPr>
          <w:r w:rsidRPr="00333CD3">
            <w:t>Education</w:t>
          </w:r>
        </w:p>
      </w:docPartBody>
    </w:docPart>
    <w:docPart>
      <w:docPartPr>
        <w:name w:val="1C3AD8FD8468064F8F6894160FD3A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2501-06D6-B043-890D-760FD97DC774}"/>
      </w:docPartPr>
      <w:docPartBody>
        <w:p w:rsidR="00AF2E25" w:rsidRDefault="00DB6EC8">
          <w:pPr>
            <w:pStyle w:val="1C3AD8FD8468064F8F6894160FD3AC43"/>
          </w:pPr>
          <w:r w:rsidRPr="00333CD3">
            <w:t>Date Earned</w:t>
          </w:r>
        </w:p>
      </w:docPartBody>
    </w:docPart>
    <w:docPart>
      <w:docPartPr>
        <w:name w:val="AF7961429DC53643B4A41986253E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FEC48-9024-EA48-8B0D-AAABEBA2E633}"/>
      </w:docPartPr>
      <w:docPartBody>
        <w:p w:rsidR="00AF2E25" w:rsidRDefault="00DB6EC8">
          <w:pPr>
            <w:pStyle w:val="AF7961429DC53643B4A41986253EBA1C"/>
          </w:pPr>
          <w:r w:rsidRPr="00333CD3">
            <w:t>On the Home tab of the ribbon, check out 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C8"/>
    <w:rsid w:val="0009702B"/>
    <w:rsid w:val="003072C5"/>
    <w:rsid w:val="00311BA7"/>
    <w:rsid w:val="005609A9"/>
    <w:rsid w:val="006F5595"/>
    <w:rsid w:val="00786475"/>
    <w:rsid w:val="008B0AF9"/>
    <w:rsid w:val="00AA3CBA"/>
    <w:rsid w:val="00AF2E25"/>
    <w:rsid w:val="00B26698"/>
    <w:rsid w:val="00B40176"/>
    <w:rsid w:val="00DB6EC8"/>
    <w:rsid w:val="00E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DF354720A054F90B441FDA711E8B8">
    <w:name w:val="964DF354720A054F90B441FDA711E8B8"/>
  </w:style>
  <w:style w:type="paragraph" w:customStyle="1" w:styleId="50A555B59715204DBE1F3C6008ADFEA5">
    <w:name w:val="50A555B59715204DBE1F3C6008ADFEA5"/>
  </w:style>
  <w:style w:type="paragraph" w:customStyle="1" w:styleId="DDDC7EF08961384882F8EF5A4290CD5E">
    <w:name w:val="DDDC7EF08961384882F8EF5A4290CD5E"/>
  </w:style>
  <w:style w:type="paragraph" w:customStyle="1" w:styleId="C679D6843557B54CACDDA78E3D93A562">
    <w:name w:val="C679D6843557B54CACDDA78E3D93A562"/>
  </w:style>
  <w:style w:type="paragraph" w:customStyle="1" w:styleId="D34F0ED704458348AE486A65984A9890">
    <w:name w:val="D34F0ED704458348AE486A65984A9890"/>
  </w:style>
  <w:style w:type="paragraph" w:customStyle="1" w:styleId="6B0F123311E75A48931DF09F6A3A8927">
    <w:name w:val="6B0F123311E75A48931DF09F6A3A8927"/>
  </w:style>
  <w:style w:type="paragraph" w:customStyle="1" w:styleId="F65BBE27E1228B46AA010FB9056FBEE8">
    <w:name w:val="F65BBE27E1228B46AA010FB9056FBEE8"/>
  </w:style>
  <w:style w:type="paragraph" w:customStyle="1" w:styleId="01D1A847BF63034D8CAB65D10C51F162">
    <w:name w:val="01D1A847BF63034D8CAB65D10C51F162"/>
  </w:style>
  <w:style w:type="paragraph" w:customStyle="1" w:styleId="C8B03DAA436B9A46AEB7D5C3FF8CE272">
    <w:name w:val="C8B03DAA436B9A46AEB7D5C3FF8CE272"/>
  </w:style>
  <w:style w:type="paragraph" w:customStyle="1" w:styleId="198D45DD4B4FA8478AF5126A229F7FC7">
    <w:name w:val="198D45DD4B4FA8478AF5126A229F7FC7"/>
  </w:style>
  <w:style w:type="paragraph" w:customStyle="1" w:styleId="3141077AE7FA1049AAD5DBDD485551CB">
    <w:name w:val="3141077AE7FA1049AAD5DBDD485551CB"/>
  </w:style>
  <w:style w:type="paragraph" w:customStyle="1" w:styleId="2F85139A6E0CA5438A5FD590B68A428F">
    <w:name w:val="2F85139A6E0CA5438A5FD590B68A428F"/>
  </w:style>
  <w:style w:type="paragraph" w:customStyle="1" w:styleId="B4AFD640369A384B998AE7962B45E7C1">
    <w:name w:val="B4AFD640369A384B998AE7962B45E7C1"/>
  </w:style>
  <w:style w:type="paragraph" w:customStyle="1" w:styleId="B7ED429EFB378A498C2CE97716F72900">
    <w:name w:val="B7ED429EFB378A498C2CE97716F72900"/>
  </w:style>
  <w:style w:type="paragraph" w:customStyle="1" w:styleId="75C67853B78282479F5BF43085F0C2AE">
    <w:name w:val="75C67853B78282479F5BF43085F0C2AE"/>
  </w:style>
  <w:style w:type="paragraph" w:customStyle="1" w:styleId="B4C5CCC34D487945AF139BA29B72AA74">
    <w:name w:val="B4C5CCC34D487945AF139BA29B72AA74"/>
  </w:style>
  <w:style w:type="paragraph" w:customStyle="1" w:styleId="5695470E479172429DE7A7E002152344">
    <w:name w:val="5695470E479172429DE7A7E002152344"/>
  </w:style>
  <w:style w:type="paragraph" w:customStyle="1" w:styleId="CFEDA7D1B4AE75469B66FD3863AEF1EB">
    <w:name w:val="CFEDA7D1B4AE75469B66FD3863AEF1EB"/>
  </w:style>
  <w:style w:type="paragraph" w:customStyle="1" w:styleId="951603152549174285D5D2E0E6BB172C">
    <w:name w:val="951603152549174285D5D2E0E6BB172C"/>
  </w:style>
  <w:style w:type="paragraph" w:customStyle="1" w:styleId="2406A909384C3B468666A2166199139A">
    <w:name w:val="2406A909384C3B468666A2166199139A"/>
  </w:style>
  <w:style w:type="paragraph" w:customStyle="1" w:styleId="D4C9B1A572F72D4AA85FB6B0C2AC310F">
    <w:name w:val="D4C9B1A572F72D4AA85FB6B0C2AC310F"/>
  </w:style>
  <w:style w:type="paragraph" w:customStyle="1" w:styleId="C507CF57E1E45F458D24D6FA74D9EB0A">
    <w:name w:val="C507CF57E1E45F458D24D6FA74D9EB0A"/>
  </w:style>
  <w:style w:type="paragraph" w:customStyle="1" w:styleId="539646F535AD0447B19896E514D186D5">
    <w:name w:val="539646F535AD0447B19896E514D186D5"/>
  </w:style>
  <w:style w:type="paragraph" w:customStyle="1" w:styleId="1C3AD8FD8468064F8F6894160FD3AC43">
    <w:name w:val="1C3AD8FD8468064F8F6894160FD3AC43"/>
  </w:style>
  <w:style w:type="paragraph" w:customStyle="1" w:styleId="4F2CDDA1C2C7A0489D5B0B4F8A80B274">
    <w:name w:val="4F2CDDA1C2C7A0489D5B0B4F8A80B274"/>
  </w:style>
  <w:style w:type="paragraph" w:customStyle="1" w:styleId="AF7961429DC53643B4A41986253EBA1C">
    <w:name w:val="AF7961429DC53643B4A41986253EBA1C"/>
  </w:style>
  <w:style w:type="paragraph" w:customStyle="1" w:styleId="54AAAD0400D20C4BAF05AF7C49294662">
    <w:name w:val="54AAAD0400D20C4BAF05AF7C49294662"/>
  </w:style>
  <w:style w:type="paragraph" w:customStyle="1" w:styleId="8937543C2325FA419AD43A2FD8CF073F">
    <w:name w:val="8937543C2325FA419AD43A2FD8CF073F"/>
  </w:style>
  <w:style w:type="paragraph" w:customStyle="1" w:styleId="258F2E9B2B3ED147B454F89A64ABF8F1">
    <w:name w:val="258F2E9B2B3ED147B454F89A64ABF8F1"/>
    <w:rsid w:val="00AF2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                416-569-1307</CompanyAddress>
  <CompanyPhone>416-569-1307</CompanyPhone>
  <CompanyFax/>
  <CompanyEmail>jess.saroya21@gmail.com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{6EC4B847-7151-094E-8577-CB9D669F0E7C}tf16392737.dotx</Template>
  <TotalTime>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Kaur saroya</dc:creator>
  <cp:keywords/>
  <dc:description/>
  <cp:lastModifiedBy>Jagdeep Saroya</cp:lastModifiedBy>
  <cp:revision>2</cp:revision>
  <dcterms:created xsi:type="dcterms:W3CDTF">2022-09-02T01:44:00Z</dcterms:created>
  <dcterms:modified xsi:type="dcterms:W3CDTF">2022-09-02T01:44:00Z</dcterms:modified>
</cp:coreProperties>
</file>